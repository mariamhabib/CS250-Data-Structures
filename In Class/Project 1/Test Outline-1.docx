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CD" w:rsidRDefault="00C371A3">
      <w:pPr>
        <w:pStyle w:val="Textbody"/>
        <w:rPr>
          <w:rFonts w:hint="eastAsia"/>
        </w:rPr>
      </w:pPr>
      <w:r>
        <w:t>Write out your test cases in this document before implementing them in code. Each function requires at least two tests, but possibly more to cover reasonable usage.</w:t>
      </w:r>
    </w:p>
    <w:p w:rsidR="00980ECD" w:rsidRDefault="00C371A3">
      <w:pPr>
        <w:pStyle w:val="Textbody"/>
        <w:rPr>
          <w:rFonts w:hint="eastAsia"/>
        </w:rPr>
      </w:pPr>
      <w:r>
        <w:t xml:space="preserve">Reference the </w:t>
      </w:r>
      <w:r>
        <w:rPr>
          <w:b/>
          <w:bCs/>
        </w:rPr>
        <w:t>Function Specifications</w:t>
      </w:r>
      <w:r>
        <w:t xml:space="preserve"> section in the main project specification for information on the way the functions work.</w:t>
      </w:r>
    </w:p>
    <w:p w:rsidR="00980ECD" w:rsidRDefault="00C371A3">
      <w:pPr>
        <w:pStyle w:val="Textbody"/>
        <w:rPr>
          <w:rFonts w:hint="eastAsia"/>
        </w:rPr>
      </w:pPr>
      <w:r>
        <w:t>Turn in this sheet under the project assignment on Canvas.</w:t>
      </w:r>
    </w:p>
    <w:p w:rsidR="00980ECD" w:rsidRDefault="00C371A3">
      <w:pPr>
        <w:pStyle w:val="Heading1"/>
        <w:rPr>
          <w:rFonts w:hint="eastAsia"/>
        </w:rPr>
      </w:pPr>
      <w:r>
        <w:t>bool    IsEmpty() const</w:t>
      </w:r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 w:rsidTr="00C1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C12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Create a List,</w:t>
            </w:r>
            <w:r>
              <w:t xml:space="preserve"> do nothing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IsEmpty() returns true</w:t>
            </w:r>
          </w:p>
        </w:tc>
      </w:tr>
      <w:tr w:rsidR="00980ECD" w:rsidTr="00C1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2.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Create a List, insert 1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IsEmpty() returns false</w:t>
            </w:r>
          </w:p>
        </w:tc>
      </w:tr>
      <w:tr w:rsidR="00967CA6" w:rsidTr="00C12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67CA6" w:rsidRDefault="00967CA6">
            <w:pPr>
              <w:pStyle w:val="TableContents"/>
            </w:pPr>
            <w:r>
              <w:t>3.</w:t>
            </w:r>
          </w:p>
        </w:tc>
        <w:tc>
          <w:tcPr>
            <w:tcW w:w="3325" w:type="dxa"/>
          </w:tcPr>
          <w:p w:rsidR="00967CA6" w:rsidRDefault="00967CA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 insert 101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67CA6" w:rsidRDefault="00967CA6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967CA6" w:rsidRDefault="00967CA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IsEmpty() return false</w:t>
            </w:r>
          </w:p>
        </w:tc>
      </w:tr>
      <w:tr w:rsidR="00967CA6" w:rsidTr="00C1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67CA6" w:rsidRDefault="00967CA6">
            <w:pPr>
              <w:pStyle w:val="TableContents"/>
            </w:pPr>
            <w:r>
              <w:t xml:space="preserve">4. </w:t>
            </w:r>
          </w:p>
        </w:tc>
        <w:tc>
          <w:tcPr>
            <w:tcW w:w="3325" w:type="dxa"/>
          </w:tcPr>
          <w:p w:rsidR="00967CA6" w:rsidRDefault="00967CA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 insert 100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67CA6" w:rsidRDefault="00967CA6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967CA6" w:rsidRDefault="00967CA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IsEmpty() return false</w:t>
            </w:r>
          </w:p>
        </w:tc>
      </w:tr>
      <w:tr w:rsidR="00967CA6" w:rsidTr="00C12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67CA6" w:rsidRDefault="00967CA6">
            <w:pPr>
              <w:pStyle w:val="TableContents"/>
            </w:pPr>
            <w:r>
              <w:t>5.</w:t>
            </w:r>
          </w:p>
        </w:tc>
        <w:tc>
          <w:tcPr>
            <w:tcW w:w="3325" w:type="dxa"/>
          </w:tcPr>
          <w:p w:rsidR="00967CA6" w:rsidRDefault="00967CA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 push 5 items, pop 5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67CA6" w:rsidRDefault="00967CA6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967CA6" w:rsidRDefault="00967CA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IsEmpty() return true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IsFull() const</w:t>
      </w:r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 w:rsidTr="00C1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C12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</w:tcPr>
          <w:p w:rsidR="00980ECD" w:rsidRDefault="003E541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Create a List,</w:t>
            </w:r>
            <w:r w:rsidR="001E474B">
              <w:t xml:space="preserve"> do nothing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980ECD" w:rsidRDefault="001E474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IsFull() returns false</w:t>
            </w:r>
          </w:p>
        </w:tc>
      </w:tr>
      <w:tr w:rsidR="00980ECD" w:rsidTr="00C1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2.</w:t>
            </w:r>
          </w:p>
        </w:tc>
        <w:tc>
          <w:tcPr>
            <w:tcW w:w="3325" w:type="dxa"/>
          </w:tcPr>
          <w:p w:rsidR="00980ECD" w:rsidRDefault="003E541C" w:rsidP="00E707E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Create a List,</w:t>
            </w:r>
            <w:r w:rsidR="001E474B">
              <w:t xml:space="preserve"> insert</w:t>
            </w:r>
            <w:r w:rsidR="00E707E9">
              <w:t xml:space="preserve"> 1</w:t>
            </w:r>
            <w:r w:rsidR="004E7900"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980ECD" w:rsidRDefault="001E474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IsFull() returns true</w:t>
            </w:r>
          </w:p>
        </w:tc>
      </w:tr>
      <w:tr w:rsidR="001E474B" w:rsidTr="00C12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1E474B" w:rsidRDefault="001E474B">
            <w:pPr>
              <w:pStyle w:val="TableContents"/>
            </w:pPr>
            <w:r>
              <w:t>3.</w:t>
            </w:r>
          </w:p>
        </w:tc>
        <w:tc>
          <w:tcPr>
            <w:tcW w:w="3325" w:type="dxa"/>
          </w:tcPr>
          <w:p w:rsidR="001E474B" w:rsidRDefault="001E474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</w:t>
            </w:r>
            <w:r w:rsidR="00E707E9">
              <w:t xml:space="preserve"> </w:t>
            </w:r>
            <w:r w:rsidR="004E7900">
              <w:t>insert 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1E474B" w:rsidRDefault="004E7900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1E474B" w:rsidRDefault="004E79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IsFull() returns true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int     Size() const</w:t>
      </w:r>
    </w:p>
    <w:tbl>
      <w:tblPr>
        <w:tblStyle w:val="TableGrid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954"/>
        <w:gridCol w:w="2071"/>
        <w:gridCol w:w="3137"/>
      </w:tblGrid>
      <w:tr w:rsidR="00980ECD" w:rsidTr="00C12A7A">
        <w:tc>
          <w:tcPr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954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071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</w:t>
            </w:r>
            <w:r>
              <w:rPr>
                <w:b/>
                <w:bCs/>
              </w:rPr>
              <w:t xml:space="preserve"> output</w:t>
            </w:r>
          </w:p>
        </w:tc>
      </w:tr>
      <w:tr w:rsidR="00980ECD" w:rsidTr="00C12A7A">
        <w:tc>
          <w:tcPr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954" w:type="dxa"/>
          </w:tcPr>
          <w:p w:rsidR="00980ECD" w:rsidRDefault="00D278E1">
            <w:pPr>
              <w:pStyle w:val="TableContents"/>
              <w:rPr>
                <w:rFonts w:hint="eastAsia"/>
              </w:rPr>
            </w:pPr>
            <w:r>
              <w:t>Create a List, do nothing</w:t>
            </w:r>
          </w:p>
        </w:tc>
        <w:tc>
          <w:tcPr>
            <w:tcW w:w="2071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D278E1" w:rsidRDefault="00D278E1">
            <w:pPr>
              <w:pStyle w:val="TableContents"/>
              <w:rPr>
                <w:rFonts w:hint="eastAsia"/>
              </w:rPr>
            </w:pPr>
            <w:r>
              <w:t>Size() returns 0</w:t>
            </w:r>
          </w:p>
        </w:tc>
      </w:tr>
      <w:tr w:rsidR="00D278E1" w:rsidTr="00C12A7A">
        <w:tc>
          <w:tcPr>
            <w:tcW w:w="813" w:type="dxa"/>
          </w:tcPr>
          <w:p w:rsidR="00D278E1" w:rsidRDefault="00D278E1">
            <w:pPr>
              <w:pStyle w:val="TableContents"/>
            </w:pPr>
            <w:r>
              <w:t>2.</w:t>
            </w:r>
          </w:p>
        </w:tc>
        <w:tc>
          <w:tcPr>
            <w:tcW w:w="3954" w:type="dxa"/>
          </w:tcPr>
          <w:p w:rsidR="00D278E1" w:rsidRDefault="00D278E1">
            <w:pPr>
              <w:pStyle w:val="TableContents"/>
            </w:pPr>
            <w:r>
              <w:t>Create a List, add 2 items</w:t>
            </w:r>
          </w:p>
        </w:tc>
        <w:tc>
          <w:tcPr>
            <w:tcW w:w="2071" w:type="dxa"/>
          </w:tcPr>
          <w:p w:rsidR="00D278E1" w:rsidRDefault="00D278E1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D278E1" w:rsidRDefault="00D278E1">
            <w:pPr>
              <w:pStyle w:val="TableContents"/>
            </w:pPr>
            <w:r>
              <w:t>Size() returns 2</w:t>
            </w:r>
          </w:p>
        </w:tc>
      </w:tr>
      <w:tr w:rsidR="00D278E1" w:rsidTr="00C12A7A">
        <w:tc>
          <w:tcPr>
            <w:tcW w:w="813" w:type="dxa"/>
          </w:tcPr>
          <w:p w:rsidR="00D278E1" w:rsidRDefault="00D278E1">
            <w:pPr>
              <w:pStyle w:val="TableContents"/>
            </w:pPr>
            <w:r>
              <w:t>3.</w:t>
            </w:r>
          </w:p>
        </w:tc>
        <w:tc>
          <w:tcPr>
            <w:tcW w:w="3954" w:type="dxa"/>
          </w:tcPr>
          <w:p w:rsidR="00D278E1" w:rsidRDefault="00D278E1">
            <w:pPr>
              <w:pStyle w:val="TableContents"/>
            </w:pPr>
            <w:r>
              <w:t>Create a List, add 101 items</w:t>
            </w:r>
          </w:p>
        </w:tc>
        <w:tc>
          <w:tcPr>
            <w:tcW w:w="2071" w:type="dxa"/>
          </w:tcPr>
          <w:p w:rsidR="00D278E1" w:rsidRDefault="00D278E1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D278E1" w:rsidRDefault="00D278E1">
            <w:pPr>
              <w:pStyle w:val="TableContents"/>
            </w:pPr>
            <w:r>
              <w:t>Size() return</w:t>
            </w:r>
            <w:r w:rsidR="004D2F7C">
              <w:t>s</w:t>
            </w:r>
            <w:r>
              <w:t xml:space="preserve"> 100</w:t>
            </w:r>
          </w:p>
        </w:tc>
      </w:tr>
      <w:tr w:rsidR="00071751" w:rsidTr="00C12A7A">
        <w:tc>
          <w:tcPr>
            <w:tcW w:w="813" w:type="dxa"/>
          </w:tcPr>
          <w:p w:rsidR="00071751" w:rsidRDefault="00071751">
            <w:pPr>
              <w:pStyle w:val="TableContents"/>
            </w:pPr>
            <w:r>
              <w:t>4.</w:t>
            </w:r>
          </w:p>
        </w:tc>
        <w:tc>
          <w:tcPr>
            <w:tcW w:w="3954" w:type="dxa"/>
          </w:tcPr>
          <w:p w:rsidR="00071751" w:rsidRDefault="00071751">
            <w:pPr>
              <w:pStyle w:val="TableContents"/>
            </w:pPr>
            <w:r>
              <w:t xml:space="preserve">Create a List, </w:t>
            </w:r>
            <w:r w:rsidR="00184D76">
              <w:t>add 5 items, pop 2 items</w:t>
            </w:r>
          </w:p>
        </w:tc>
        <w:tc>
          <w:tcPr>
            <w:tcW w:w="2071" w:type="dxa"/>
          </w:tcPr>
          <w:p w:rsidR="00071751" w:rsidRDefault="00184D76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071751" w:rsidRDefault="00184D76">
            <w:pPr>
              <w:pStyle w:val="TableContents"/>
            </w:pPr>
            <w:r>
              <w:t>Size() returns 3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int     GetCountOf( const T&amp; item ) const</w:t>
      </w:r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4042"/>
        <w:gridCol w:w="1983"/>
        <w:gridCol w:w="3137"/>
      </w:tblGrid>
      <w:tr w:rsidR="00980ECD" w:rsidTr="00203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4042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203AB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4042" w:type="dxa"/>
          </w:tcPr>
          <w:p w:rsidR="00980ECD" w:rsidRDefault="00CE19B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Create a List,</w:t>
            </w:r>
            <w:r>
              <w:t xml:space="preserve"> do nothing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3" w:type="dxa"/>
          </w:tcPr>
          <w:p w:rsidR="00980ECD" w:rsidRDefault="00CE19BE">
            <w:pPr>
              <w:pStyle w:val="TableContents"/>
              <w:rPr>
                <w:rFonts w:hint="eastAsia"/>
              </w:rPr>
            </w:pPr>
            <w:r>
              <w:t>“A”</w:t>
            </w:r>
          </w:p>
        </w:tc>
        <w:tc>
          <w:tcPr>
            <w:tcW w:w="3137" w:type="dxa"/>
          </w:tcPr>
          <w:p w:rsidR="00980ECD" w:rsidRDefault="005A359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GetCountOf () returns 0</w:t>
            </w:r>
          </w:p>
        </w:tc>
      </w:tr>
      <w:tr w:rsidR="003B0B64" w:rsidTr="00203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3B0B64" w:rsidRDefault="003B0B64">
            <w:pPr>
              <w:pStyle w:val="TableContents"/>
            </w:pPr>
            <w:r>
              <w:t xml:space="preserve">2. </w:t>
            </w:r>
          </w:p>
        </w:tc>
        <w:tc>
          <w:tcPr>
            <w:tcW w:w="4042" w:type="dxa"/>
          </w:tcPr>
          <w:p w:rsidR="003B0B64" w:rsidRDefault="004B204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</w:t>
            </w:r>
            <w:r>
              <w:t xml:space="preserve"> insert 100 items where 75 are “T”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3" w:type="dxa"/>
          </w:tcPr>
          <w:p w:rsidR="003B0B64" w:rsidRDefault="004B2042">
            <w:pPr>
              <w:pStyle w:val="TableContents"/>
            </w:pPr>
            <w:r>
              <w:t>“T”</w:t>
            </w:r>
          </w:p>
        </w:tc>
        <w:tc>
          <w:tcPr>
            <w:tcW w:w="3137" w:type="dxa"/>
          </w:tcPr>
          <w:p w:rsidR="003B0B64" w:rsidRDefault="004B204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GetCountOf() returns 75</w:t>
            </w:r>
          </w:p>
        </w:tc>
      </w:tr>
      <w:tr w:rsidR="00DF579A" w:rsidTr="00203AB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DF579A" w:rsidRDefault="00DF579A">
            <w:pPr>
              <w:pStyle w:val="TableContents"/>
            </w:pPr>
            <w:r>
              <w:t>3.</w:t>
            </w:r>
          </w:p>
        </w:tc>
        <w:tc>
          <w:tcPr>
            <w:tcW w:w="4042" w:type="dxa"/>
          </w:tcPr>
          <w:p w:rsidR="00DF579A" w:rsidRDefault="00DF579A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</w:t>
            </w:r>
            <w:r>
              <w:t xml:space="preserve"> insert “A”, “B”, “C”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3" w:type="dxa"/>
          </w:tcPr>
          <w:p w:rsidR="00DF579A" w:rsidRDefault="00DF579A">
            <w:pPr>
              <w:pStyle w:val="TableContents"/>
            </w:pPr>
            <w:r>
              <w:t>“D”</w:t>
            </w:r>
          </w:p>
        </w:tc>
        <w:tc>
          <w:tcPr>
            <w:tcW w:w="3137" w:type="dxa"/>
          </w:tcPr>
          <w:p w:rsidR="00DF579A" w:rsidRDefault="00DF579A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GetCountOf() returns 0</w:t>
            </w:r>
          </w:p>
        </w:tc>
      </w:tr>
      <w:tr w:rsidR="00155404" w:rsidTr="00203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155404" w:rsidRDefault="00155404">
            <w:pPr>
              <w:pStyle w:val="TableContents"/>
            </w:pPr>
            <w:r>
              <w:t>4.</w:t>
            </w:r>
          </w:p>
        </w:tc>
        <w:tc>
          <w:tcPr>
            <w:tcW w:w="4042" w:type="dxa"/>
          </w:tcPr>
          <w:p w:rsidR="00155404" w:rsidRDefault="0015540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</w:t>
            </w:r>
            <w:r>
              <w:t xml:space="preserve"> insert </w:t>
            </w:r>
            <w:r w:rsidR="00203ABD">
              <w:t>105 “A”s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3" w:type="dxa"/>
          </w:tcPr>
          <w:p w:rsidR="00155404" w:rsidRDefault="00203ABD">
            <w:pPr>
              <w:pStyle w:val="TableContents"/>
            </w:pPr>
            <w:r>
              <w:t>“A”</w:t>
            </w:r>
          </w:p>
        </w:tc>
        <w:tc>
          <w:tcPr>
            <w:tcW w:w="3137" w:type="dxa"/>
          </w:tcPr>
          <w:p w:rsidR="00155404" w:rsidRDefault="00203AB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GetCountOf() return 100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lastRenderedPageBreak/>
        <w:t>bool    Contains( const T&amp; item ) const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8D59A3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  <w:rPr>
                <w:rFonts w:hint="eastAsia"/>
              </w:rPr>
            </w:pPr>
            <w:r>
              <w:t>Create a List, do nothing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  <w:rPr>
                <w:rFonts w:hint="eastAsia"/>
              </w:rPr>
            </w:pPr>
            <w:r>
              <w:t>“A”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B92380" w:rsidP="008D59A3">
            <w:pPr>
              <w:pStyle w:val="TableContents"/>
              <w:rPr>
                <w:rFonts w:hint="eastAsia"/>
              </w:rPr>
            </w:pPr>
            <w:r>
              <w:t>Contains() returns false</w:t>
            </w:r>
          </w:p>
        </w:tc>
      </w:tr>
      <w:tr w:rsidR="008D59A3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2.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Create a List, insert 100 items where 75 are “T”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“T”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3B6598" w:rsidP="003B6598">
            <w:pPr>
              <w:pStyle w:val="TableContents"/>
              <w:rPr>
                <w:rFonts w:hint="eastAsia"/>
              </w:rPr>
            </w:pPr>
            <w:r>
              <w:t xml:space="preserve">Contains() returns </w:t>
            </w:r>
            <w:r>
              <w:t>true</w:t>
            </w:r>
          </w:p>
        </w:tc>
      </w:tr>
      <w:tr w:rsidR="008D59A3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3.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Create a List, insert “A”, “B”, “C”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“D”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3B6598" w:rsidP="008D59A3">
            <w:pPr>
              <w:pStyle w:val="TableContents"/>
              <w:rPr>
                <w:rFonts w:hint="eastAsia"/>
              </w:rPr>
            </w:pPr>
            <w:r>
              <w:t>Contains() returns false</w:t>
            </w:r>
          </w:p>
        </w:tc>
      </w:tr>
      <w:tr w:rsidR="008D59A3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4.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Create a List, insert 105 “A”s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8D59A3" w:rsidP="008D59A3">
            <w:pPr>
              <w:pStyle w:val="TableContents"/>
            </w:pPr>
            <w:r>
              <w:t>“A”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9A3" w:rsidRDefault="003B6598" w:rsidP="003B6598">
            <w:pPr>
              <w:pStyle w:val="TableContents"/>
              <w:rPr>
                <w:rFonts w:hint="eastAsia"/>
              </w:rPr>
            </w:pPr>
            <w:r>
              <w:t xml:space="preserve">Contains() returns </w:t>
            </w:r>
            <w:r>
              <w:t>true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List() Constructor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Create a List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Size() returns 0.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PushFront( const T&amp; newItem 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D84DD0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DD0" w:rsidRDefault="00D84DD0" w:rsidP="00D84DD0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DD0" w:rsidRDefault="00D84DD0" w:rsidP="00D84DD0">
            <w:pPr>
              <w:pStyle w:val="TableContents"/>
            </w:pPr>
            <w:r>
              <w:t>Create a List,</w:t>
            </w:r>
          </w:p>
          <w:p w:rsidR="00D84DD0" w:rsidRDefault="00D84DD0" w:rsidP="00D84DD0">
            <w:pPr>
              <w:pStyle w:val="TableContents"/>
            </w:pPr>
            <w:r>
              <w:t>PushFront</w:t>
            </w:r>
            <w:r>
              <w:t xml:space="preserve"> “A”, “B”, then “C”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DD0" w:rsidRDefault="00D84DD0" w:rsidP="00D84DD0">
            <w:pPr>
              <w:pStyle w:val="TableContents"/>
            </w:pP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4DD0" w:rsidRDefault="00D84DD0" w:rsidP="00D84DD0">
            <w:pPr>
              <w:pStyle w:val="TableContents"/>
            </w:pPr>
            <w:r>
              <w:t>Get(0) should return “</w:t>
            </w:r>
            <w:r>
              <w:t>C</w:t>
            </w:r>
            <w:r>
              <w:t>”</w:t>
            </w:r>
          </w:p>
          <w:p w:rsidR="00D84DD0" w:rsidRDefault="00D84DD0" w:rsidP="00D84DD0">
            <w:pPr>
              <w:pStyle w:val="TableContents"/>
            </w:pPr>
            <w:r>
              <w:t>Get(1) should return “B”</w:t>
            </w:r>
          </w:p>
          <w:p w:rsidR="00D84DD0" w:rsidRDefault="00D84DD0" w:rsidP="00D84DD0">
            <w:pPr>
              <w:pStyle w:val="TableContents"/>
            </w:pPr>
            <w:r>
              <w:t>Get(2) should return “</w:t>
            </w:r>
            <w:r>
              <w:t>A</w:t>
            </w:r>
            <w:r>
              <w:t>”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PushBack( const T&amp; newItem )</w:t>
      </w:r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</w:tcPr>
          <w:p w:rsidR="00980ECD" w:rsidRDefault="00DB60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Create a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DB6001">
            <w:pPr>
              <w:pStyle w:val="TableContents"/>
              <w:rPr>
                <w:rFonts w:hint="eastAsia"/>
              </w:rPr>
            </w:pPr>
            <w:r>
              <w:t>“A”</w:t>
            </w:r>
          </w:p>
        </w:tc>
        <w:tc>
          <w:tcPr>
            <w:tcW w:w="3137" w:type="dxa"/>
          </w:tcPr>
          <w:p w:rsidR="00980ECD" w:rsidRDefault="00091DC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PushBack( ) returns </w:t>
            </w:r>
            <w:r w:rsidR="00DB6001">
              <w:rPr>
                <w:rFonts w:hint="eastAsia"/>
              </w:rPr>
              <w:t>T</w:t>
            </w:r>
            <w:r w:rsidR="00DB6001">
              <w:t>rue</w:t>
            </w:r>
          </w:p>
        </w:tc>
      </w:tr>
      <w:tr w:rsidR="00DB6001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DB6001" w:rsidRDefault="00DB6001">
            <w:pPr>
              <w:pStyle w:val="TableContents"/>
            </w:pPr>
            <w:r>
              <w:t>2.</w:t>
            </w:r>
          </w:p>
        </w:tc>
        <w:tc>
          <w:tcPr>
            <w:tcW w:w="3325" w:type="dxa"/>
          </w:tcPr>
          <w:p w:rsidR="00DB6001" w:rsidRDefault="00DB60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 insert 90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B6001" w:rsidRDefault="00DB6001">
            <w:pPr>
              <w:pStyle w:val="TableContents"/>
            </w:pPr>
            <w:r>
              <w:t>“B”</w:t>
            </w:r>
          </w:p>
        </w:tc>
        <w:tc>
          <w:tcPr>
            <w:tcW w:w="3137" w:type="dxa"/>
          </w:tcPr>
          <w:p w:rsidR="00DB6001" w:rsidRDefault="00091DC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PushBack( ) returns </w:t>
            </w:r>
            <w:r w:rsidR="00DB6001">
              <w:t>True</w:t>
            </w:r>
          </w:p>
        </w:tc>
      </w:tr>
      <w:tr w:rsidR="00DB6001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DB6001" w:rsidRDefault="00DB6001">
            <w:pPr>
              <w:pStyle w:val="TableContents"/>
            </w:pPr>
            <w:r>
              <w:t>3.</w:t>
            </w:r>
          </w:p>
        </w:tc>
        <w:tc>
          <w:tcPr>
            <w:tcW w:w="3325" w:type="dxa"/>
          </w:tcPr>
          <w:p w:rsidR="00DB6001" w:rsidRDefault="00DB60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 insert 100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B6001" w:rsidRDefault="00DB6001">
            <w:pPr>
              <w:pStyle w:val="TableContents"/>
            </w:pPr>
            <w:r>
              <w:t>“C” (101</w:t>
            </w:r>
            <w:r w:rsidRPr="00DB6001">
              <w:rPr>
                <w:vertAlign w:val="superscript"/>
              </w:rPr>
              <w:t>st</w:t>
            </w:r>
            <w:r>
              <w:t xml:space="preserve"> item)</w:t>
            </w:r>
          </w:p>
        </w:tc>
        <w:tc>
          <w:tcPr>
            <w:tcW w:w="3137" w:type="dxa"/>
          </w:tcPr>
          <w:p w:rsidR="00DB6001" w:rsidRDefault="00091DC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PushBack( ) returns </w:t>
            </w:r>
            <w:r w:rsidR="00DB6001">
              <w:t>False</w:t>
            </w:r>
          </w:p>
        </w:tc>
      </w:tr>
      <w:tr w:rsidR="00D003B4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D003B4" w:rsidRDefault="00A32A78">
            <w:pPr>
              <w:pStyle w:val="TableContents"/>
            </w:pPr>
            <w:r>
              <w:t>4.</w:t>
            </w:r>
          </w:p>
        </w:tc>
        <w:tc>
          <w:tcPr>
            <w:tcW w:w="3325" w:type="dxa"/>
          </w:tcPr>
          <w:p w:rsidR="00D003B4" w:rsidRDefault="00A32A78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 insert 1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003B4" w:rsidRDefault="00D003B4">
            <w:pPr>
              <w:pStyle w:val="TableContents"/>
            </w:pPr>
          </w:p>
        </w:tc>
        <w:tc>
          <w:tcPr>
            <w:tcW w:w="3137" w:type="dxa"/>
          </w:tcPr>
          <w:p w:rsidR="00D003B4" w:rsidRDefault="00A32A78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Size() should return 1</w:t>
            </w:r>
          </w:p>
        </w:tc>
      </w:tr>
      <w:tr w:rsidR="00807971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807971" w:rsidRDefault="00807971">
            <w:pPr>
              <w:pStyle w:val="TableContents"/>
            </w:pPr>
            <w:r>
              <w:t>5.</w:t>
            </w:r>
          </w:p>
        </w:tc>
        <w:tc>
          <w:tcPr>
            <w:tcW w:w="3325" w:type="dxa"/>
          </w:tcPr>
          <w:p w:rsidR="00807971" w:rsidRDefault="0080797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 insert 90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807971" w:rsidRDefault="00807971">
            <w:pPr>
              <w:pStyle w:val="TableContents"/>
            </w:pPr>
          </w:p>
        </w:tc>
        <w:tc>
          <w:tcPr>
            <w:tcW w:w="3137" w:type="dxa"/>
          </w:tcPr>
          <w:p w:rsidR="00807971" w:rsidRDefault="0080797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 should return 90</w:t>
            </w:r>
          </w:p>
        </w:tc>
      </w:tr>
      <w:tr w:rsidR="00DB31F7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DB31F7" w:rsidRDefault="00DB31F7">
            <w:pPr>
              <w:pStyle w:val="TableContents"/>
            </w:pPr>
            <w:r>
              <w:t>6.</w:t>
            </w:r>
          </w:p>
        </w:tc>
        <w:tc>
          <w:tcPr>
            <w:tcW w:w="3325" w:type="dxa"/>
          </w:tcPr>
          <w:p w:rsidR="00DB31F7" w:rsidRDefault="00DB31F7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 insert 100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B31F7" w:rsidRDefault="00DB31F7">
            <w:pPr>
              <w:pStyle w:val="TableContents"/>
            </w:pPr>
            <w:r>
              <w:t>“C” (101</w:t>
            </w:r>
            <w:r w:rsidRPr="00DB31F7">
              <w:rPr>
                <w:vertAlign w:val="superscript"/>
              </w:rPr>
              <w:t>st</w:t>
            </w:r>
            <w:r>
              <w:t xml:space="preserve"> item)</w:t>
            </w:r>
          </w:p>
        </w:tc>
        <w:tc>
          <w:tcPr>
            <w:tcW w:w="3137" w:type="dxa"/>
          </w:tcPr>
          <w:p w:rsidR="00DB31F7" w:rsidRDefault="00DB31F7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Size() should return 100</w:t>
            </w:r>
          </w:p>
        </w:tc>
      </w:tr>
      <w:tr w:rsidR="00453288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453288" w:rsidRDefault="00453288">
            <w:pPr>
              <w:pStyle w:val="TableContents"/>
            </w:pPr>
            <w:r>
              <w:t>7.</w:t>
            </w:r>
          </w:p>
        </w:tc>
        <w:tc>
          <w:tcPr>
            <w:tcW w:w="3325" w:type="dxa"/>
          </w:tcPr>
          <w:p w:rsidR="00453288" w:rsidRDefault="0045328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</w:t>
            </w:r>
          </w:p>
          <w:p w:rsidR="00453288" w:rsidRDefault="0045328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PushBack “A”, “B”, then “C”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453288" w:rsidRDefault="00453288">
            <w:pPr>
              <w:pStyle w:val="TableContents"/>
            </w:pPr>
          </w:p>
        </w:tc>
        <w:tc>
          <w:tcPr>
            <w:tcW w:w="3137" w:type="dxa"/>
          </w:tcPr>
          <w:p w:rsidR="00453288" w:rsidRDefault="003564E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Get(0) should return “A”</w:t>
            </w:r>
          </w:p>
          <w:p w:rsidR="003564E4" w:rsidRDefault="003564E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Get(1) should return “B”</w:t>
            </w:r>
          </w:p>
          <w:p w:rsidR="003564E4" w:rsidRDefault="003564E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Get(2) should return “C”</w:t>
            </w:r>
          </w:p>
        </w:tc>
      </w:tr>
    </w:tbl>
    <w:p w:rsidR="00980ECD" w:rsidRDefault="00695914">
      <w:pPr>
        <w:pStyle w:val="Textbody"/>
      </w:pPr>
      <w:r>
        <w:tab/>
      </w:r>
    </w:p>
    <w:p w:rsidR="00003318" w:rsidRDefault="00003318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lastRenderedPageBreak/>
        <w:t xml:space="preserve">bool    Insert( </w:t>
      </w:r>
      <w:r>
        <w:t>int atIndex, const T&amp; item )</w:t>
      </w:r>
      <w:bookmarkStart w:id="0" w:name="_GoBack"/>
      <w:bookmarkEnd w:id="0"/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 w:rsidTr="00F1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F139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</w:tcPr>
          <w:p w:rsidR="00292828" w:rsidRDefault="004D5C5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List, </w:t>
            </w:r>
          </w:p>
          <w:p w:rsidR="00292828" w:rsidRDefault="004D5C5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PushBack “A”, “B”, “C”</w:t>
            </w:r>
            <w:r w:rsidR="009E121D">
              <w:t xml:space="preserve"> </w:t>
            </w:r>
          </w:p>
          <w:p w:rsidR="00980ECD" w:rsidRDefault="009E121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(will be at 0, 1, 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292828">
            <w:pPr>
              <w:pStyle w:val="TableContents"/>
            </w:pPr>
            <w:r>
              <w:t>5, “D”</w:t>
            </w:r>
          </w:p>
          <w:p w:rsidR="00C948D6" w:rsidRDefault="00C948D6">
            <w:pPr>
              <w:pStyle w:val="TableContents"/>
              <w:rPr>
                <w:rFonts w:hint="eastAsia"/>
              </w:rPr>
            </w:pPr>
            <w:r>
              <w:t>(not contiguous)</w:t>
            </w:r>
          </w:p>
        </w:tc>
        <w:tc>
          <w:tcPr>
            <w:tcW w:w="3137" w:type="dxa"/>
          </w:tcPr>
          <w:p w:rsidR="00980ECD" w:rsidRDefault="000F293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Insert() returns false</w:t>
            </w:r>
          </w:p>
          <w:p w:rsidR="000F2930" w:rsidRDefault="000F293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Size() remains at 3</w:t>
            </w:r>
          </w:p>
        </w:tc>
      </w:tr>
      <w:tr w:rsidR="00F139E8" w:rsidTr="00F1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F139E8" w:rsidRDefault="009C35EE">
            <w:pPr>
              <w:pStyle w:val="TableContents"/>
            </w:pPr>
            <w:r>
              <w:t>2.</w:t>
            </w:r>
          </w:p>
        </w:tc>
        <w:tc>
          <w:tcPr>
            <w:tcW w:w="3325" w:type="dxa"/>
          </w:tcPr>
          <w:p w:rsidR="00F139E8" w:rsidRDefault="009C35E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</w:t>
            </w:r>
          </w:p>
          <w:p w:rsidR="009C35EE" w:rsidRDefault="009C35E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back “A”, “B”, “C”</w:t>
            </w:r>
          </w:p>
          <w:p w:rsidR="009C35EE" w:rsidRDefault="009C35E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(will be at 0, 1, 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F139E8" w:rsidRDefault="009C35EE">
            <w:pPr>
              <w:pStyle w:val="TableContents"/>
            </w:pPr>
            <w:r>
              <w:t>1, “D”</w:t>
            </w:r>
          </w:p>
          <w:p w:rsidR="004D051D" w:rsidRDefault="004D051D">
            <w:pPr>
              <w:pStyle w:val="TableContents"/>
            </w:pPr>
            <w:r>
              <w:t>(is contiguous)</w:t>
            </w:r>
          </w:p>
        </w:tc>
        <w:tc>
          <w:tcPr>
            <w:tcW w:w="3137" w:type="dxa"/>
          </w:tcPr>
          <w:p w:rsidR="00F139E8" w:rsidRDefault="0046091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Size() returns 4</w:t>
            </w:r>
          </w:p>
          <w:p w:rsidR="00460910" w:rsidRDefault="0046091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Get(1) returns “D”</w:t>
            </w:r>
          </w:p>
          <w:p w:rsidR="00460910" w:rsidRDefault="0046091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Get(2) returns “B”</w:t>
            </w:r>
          </w:p>
          <w:p w:rsidR="00460910" w:rsidRDefault="0046091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Get(3) returns “C”</w:t>
            </w:r>
          </w:p>
        </w:tc>
      </w:tr>
      <w:tr w:rsidR="00834621" w:rsidTr="00F139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834621" w:rsidRDefault="00834621">
            <w:pPr>
              <w:pStyle w:val="TableContents"/>
            </w:pPr>
            <w:r>
              <w:t>3.</w:t>
            </w:r>
          </w:p>
        </w:tc>
        <w:tc>
          <w:tcPr>
            <w:tcW w:w="3325" w:type="dxa"/>
          </w:tcPr>
          <w:p w:rsidR="00834621" w:rsidRDefault="0083462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</w:t>
            </w:r>
          </w:p>
          <w:p w:rsidR="00834621" w:rsidRDefault="0083462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100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834621" w:rsidRDefault="00834621">
            <w:pPr>
              <w:pStyle w:val="TableContents"/>
            </w:pPr>
            <w:r>
              <w:t>1, “E”</w:t>
            </w:r>
          </w:p>
          <w:p w:rsidR="00121257" w:rsidRDefault="00121257">
            <w:pPr>
              <w:pStyle w:val="TableContents"/>
            </w:pPr>
            <w:r>
              <w:t>(101</w:t>
            </w:r>
            <w:r w:rsidRPr="00121257">
              <w:rPr>
                <w:vertAlign w:val="superscript"/>
              </w:rPr>
              <w:t>st</w:t>
            </w:r>
            <w:r>
              <w:t xml:space="preserve"> item)</w:t>
            </w:r>
          </w:p>
        </w:tc>
        <w:tc>
          <w:tcPr>
            <w:tcW w:w="3137" w:type="dxa"/>
          </w:tcPr>
          <w:p w:rsidR="00777E63" w:rsidRDefault="0083462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Insert() returns false</w:t>
            </w:r>
            <w:r w:rsidR="00811FFC">
              <w:t xml:space="preserve"> (it is full</w:t>
            </w:r>
            <w:r w:rsidR="00777E63">
              <w:t>)</w:t>
            </w:r>
          </w:p>
          <w:p w:rsidR="00777E63" w:rsidRPr="00777E63" w:rsidRDefault="00777E6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 remains at 100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T*      Get( int atIndex 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T*      GetFront()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T*      GetBack()</w:t>
      </w:r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864"/>
        <w:gridCol w:w="2161"/>
        <w:gridCol w:w="3137"/>
      </w:tblGrid>
      <w:tr w:rsidR="00980ECD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864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1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864" w:type="dxa"/>
          </w:tcPr>
          <w:p w:rsidR="00980ECD" w:rsidRDefault="00642485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Create List, list is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1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980ECD" w:rsidRDefault="00642485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ullptr</w:t>
            </w:r>
          </w:p>
        </w:tc>
      </w:tr>
      <w:tr w:rsidR="00642485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642485" w:rsidRDefault="00642485">
            <w:pPr>
              <w:pStyle w:val="TableContents"/>
            </w:pPr>
            <w:r>
              <w:t>2.</w:t>
            </w:r>
          </w:p>
        </w:tc>
        <w:tc>
          <w:tcPr>
            <w:tcW w:w="3864" w:type="dxa"/>
          </w:tcPr>
          <w:p w:rsidR="00642485" w:rsidRDefault="00642485" w:rsidP="00642485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 PushBack “a” and “b”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1" w:type="dxa"/>
          </w:tcPr>
          <w:p w:rsidR="00642485" w:rsidRDefault="00642485">
            <w:pPr>
              <w:pStyle w:val="TableContents"/>
            </w:pPr>
            <w:r>
              <w:t>(none)</w:t>
            </w:r>
          </w:p>
        </w:tc>
        <w:tc>
          <w:tcPr>
            <w:tcW w:w="3137" w:type="dxa"/>
          </w:tcPr>
          <w:p w:rsidR="00642485" w:rsidRDefault="00642485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“b”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PopFront()</w:t>
      </w:r>
    </w:p>
    <w:tbl>
      <w:tblPr>
        <w:tblStyle w:val="ListTable3"/>
        <w:tblW w:w="9975" w:type="dxa"/>
        <w:tblLayout w:type="fixed"/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</w:tcPr>
          <w:p w:rsidR="00980ECD" w:rsidRDefault="00C371A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</w:tcPr>
          <w:p w:rsidR="00980ECD" w:rsidRDefault="00763B8C" w:rsidP="00763B8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List, </w:t>
            </w:r>
          </w:p>
          <w:p w:rsidR="00763B8C" w:rsidRDefault="00763B8C" w:rsidP="00763B8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PushBack “A”, “B”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980ECD" w:rsidRDefault="00B6316E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980ECD" w:rsidRDefault="00874751" w:rsidP="0087475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PopFront() returns true,</w:t>
            </w:r>
            <w:r>
              <w:br/>
              <w:t>GetFront() returns “B”</w:t>
            </w:r>
            <w:r w:rsidR="00755473">
              <w:t>,</w:t>
            </w:r>
            <w:r w:rsidR="00755473">
              <w:br/>
              <w:t>Size() returns 1</w:t>
            </w:r>
          </w:p>
        </w:tc>
      </w:tr>
      <w:tr w:rsidR="008E69BD" w:rsidTr="00F8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8E69BD" w:rsidRDefault="008E69BD">
            <w:pPr>
              <w:pStyle w:val="TableContents"/>
            </w:pPr>
            <w:r>
              <w:t>2.</w:t>
            </w:r>
          </w:p>
        </w:tc>
        <w:tc>
          <w:tcPr>
            <w:tcW w:w="3325" w:type="dxa"/>
          </w:tcPr>
          <w:p w:rsidR="008E69BD" w:rsidRDefault="008E69BD" w:rsidP="00763B8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List,</w:t>
            </w:r>
            <w:r>
              <w:br/>
              <w:t>PushFront “A”, “B”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8E69BD" w:rsidRDefault="00B6316E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8E69BD" w:rsidRDefault="0087475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PopFront() returns true,</w:t>
            </w:r>
            <w:r>
              <w:br/>
              <w:t>GetFront() returns “A”</w:t>
            </w:r>
          </w:p>
          <w:p w:rsidR="00755473" w:rsidRDefault="0075547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Size() returns 1</w:t>
            </w:r>
          </w:p>
        </w:tc>
      </w:tr>
      <w:tr w:rsidR="00512323" w:rsidTr="00F870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3" w:type="dxa"/>
          </w:tcPr>
          <w:p w:rsidR="00512323" w:rsidRDefault="00512323">
            <w:pPr>
              <w:pStyle w:val="TableContents"/>
            </w:pPr>
            <w:r>
              <w:t>3.</w:t>
            </w:r>
          </w:p>
        </w:tc>
        <w:tc>
          <w:tcPr>
            <w:tcW w:w="3325" w:type="dxa"/>
          </w:tcPr>
          <w:p w:rsidR="00512323" w:rsidRDefault="00512323" w:rsidP="00763B8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List, do nothing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12323" w:rsidRDefault="0051232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</w:tcPr>
          <w:p w:rsidR="00512323" w:rsidRDefault="0051232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PopFront() returns false</w:t>
            </w: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PopBack()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2C7235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Remove( const T&amp; item 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   Remove( int atIndex 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void    Clear()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(none)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980ECD">
      <w:pPr>
        <w:pStyle w:val="Textbody"/>
        <w:rPr>
          <w:rFonts w:hint="eastAsia"/>
        </w:rPr>
      </w:pPr>
    </w:p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ShiftRight( int atIndex 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C371A3">
      <w:pPr>
        <w:pStyle w:val="Heading1"/>
        <w:rPr>
          <w:rFonts w:hint="eastAsia"/>
        </w:rPr>
      </w:pPr>
      <w:r>
        <w:t>bool ShiftLeft( int atIndex )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3325"/>
        <w:gridCol w:w="2700"/>
        <w:gridCol w:w="3137"/>
      </w:tblGrid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State setup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980ECD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C371A3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ECD" w:rsidRDefault="00980ECD">
            <w:pPr>
              <w:pStyle w:val="TableContents"/>
              <w:rPr>
                <w:rFonts w:hint="eastAsia"/>
              </w:rPr>
            </w:pPr>
          </w:p>
        </w:tc>
      </w:tr>
    </w:tbl>
    <w:p w:rsidR="00980ECD" w:rsidRDefault="00980ECD">
      <w:pPr>
        <w:pStyle w:val="Textbody"/>
        <w:rPr>
          <w:rFonts w:hint="eastAsia"/>
        </w:rPr>
      </w:pPr>
    </w:p>
    <w:p w:rsidR="00980ECD" w:rsidRDefault="00980ECD">
      <w:pPr>
        <w:pStyle w:val="Textbody"/>
        <w:rPr>
          <w:rFonts w:hint="eastAsia"/>
        </w:rPr>
      </w:pPr>
    </w:p>
    <w:p w:rsidR="00980ECD" w:rsidRDefault="00980ECD">
      <w:pPr>
        <w:pStyle w:val="Textbody"/>
        <w:rPr>
          <w:rFonts w:hint="eastAsia"/>
        </w:rPr>
      </w:pPr>
    </w:p>
    <w:sectPr w:rsidR="00980EC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1A3" w:rsidRDefault="00C371A3">
      <w:pPr>
        <w:rPr>
          <w:rFonts w:hint="eastAsia"/>
        </w:rPr>
      </w:pPr>
      <w:r>
        <w:separator/>
      </w:r>
    </w:p>
  </w:endnote>
  <w:endnote w:type="continuationSeparator" w:id="0">
    <w:p w:rsidR="00C371A3" w:rsidRDefault="00C371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1A3" w:rsidRDefault="00C371A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371A3" w:rsidRDefault="00C371A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4E" w:rsidRDefault="00C371A3">
    <w:pPr>
      <w:pStyle w:val="Header"/>
      <w:rPr>
        <w:rFonts w:hint="eastAsia"/>
      </w:rPr>
    </w:pPr>
    <w:r>
      <w:t>Project 1 – Test Outline</w:t>
    </w:r>
  </w:p>
  <w:p w:rsidR="00FD6F4E" w:rsidRDefault="00C371A3">
    <w:pPr>
      <w:pStyle w:val="Header"/>
      <w:rPr>
        <w:rFonts w:hint="eastAsia"/>
      </w:rPr>
    </w:pPr>
    <w:r>
      <w:t>CS 250, Spring 2018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9F4F19">
      <w:rPr>
        <w:rFonts w:hint="eastAsia"/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9F4F19">
      <w:rPr>
        <w:rFonts w:hint="eastAsia"/>
        <w:noProof/>
      </w:rPr>
      <w:t>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80ECD"/>
    <w:rsid w:val="00003318"/>
    <w:rsid w:val="00071751"/>
    <w:rsid w:val="00091DCF"/>
    <w:rsid w:val="000F2930"/>
    <w:rsid w:val="00121257"/>
    <w:rsid w:val="00155404"/>
    <w:rsid w:val="00184D76"/>
    <w:rsid w:val="001E474B"/>
    <w:rsid w:val="00203ABD"/>
    <w:rsid w:val="00292828"/>
    <w:rsid w:val="002C7235"/>
    <w:rsid w:val="00355D61"/>
    <w:rsid w:val="003564E4"/>
    <w:rsid w:val="003B0B64"/>
    <w:rsid w:val="003B6598"/>
    <w:rsid w:val="003E541C"/>
    <w:rsid w:val="00453288"/>
    <w:rsid w:val="00460910"/>
    <w:rsid w:val="004B2042"/>
    <w:rsid w:val="004D051D"/>
    <w:rsid w:val="004D2F7C"/>
    <w:rsid w:val="004D5C53"/>
    <w:rsid w:val="004E7900"/>
    <w:rsid w:val="00512323"/>
    <w:rsid w:val="005A3593"/>
    <w:rsid w:val="00642485"/>
    <w:rsid w:val="00695914"/>
    <w:rsid w:val="00755473"/>
    <w:rsid w:val="00763B8C"/>
    <w:rsid w:val="00777E63"/>
    <w:rsid w:val="00807971"/>
    <w:rsid w:val="00811FFC"/>
    <w:rsid w:val="00834621"/>
    <w:rsid w:val="00874751"/>
    <w:rsid w:val="008D59A3"/>
    <w:rsid w:val="008E69BD"/>
    <w:rsid w:val="00967CA6"/>
    <w:rsid w:val="00980ECD"/>
    <w:rsid w:val="009C35EE"/>
    <w:rsid w:val="009E121D"/>
    <w:rsid w:val="009F4F19"/>
    <w:rsid w:val="00A32A78"/>
    <w:rsid w:val="00B6316E"/>
    <w:rsid w:val="00B92380"/>
    <w:rsid w:val="00C12A7A"/>
    <w:rsid w:val="00C371A3"/>
    <w:rsid w:val="00C948D6"/>
    <w:rsid w:val="00CE19BE"/>
    <w:rsid w:val="00D003B4"/>
    <w:rsid w:val="00D278E1"/>
    <w:rsid w:val="00D84DD0"/>
    <w:rsid w:val="00DB31F7"/>
    <w:rsid w:val="00DB6001"/>
    <w:rsid w:val="00DF579A"/>
    <w:rsid w:val="00E707E9"/>
    <w:rsid w:val="00F139E8"/>
    <w:rsid w:val="00F27815"/>
    <w:rsid w:val="00F8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A6B7"/>
  <w15:docId w15:val="{721105B6-0E9D-4A55-82A7-D9FD9FDF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12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12A7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">
    <w:name w:val="List Table 3"/>
    <w:basedOn w:val="TableNormal"/>
    <w:uiPriority w:val="48"/>
    <w:rsid w:val="00C12A7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../.config/libreoffice/4/user/template/paged%20dated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1C7EA-24A2-4CF7-A3AE-F6AE2AAB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paged%20dated.ott</Template>
  <TotalTime>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paged dated</vt:lpstr>
    </vt:vector>
  </TitlesOfParts>
  <Company>JCCC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paged dated</dc:title>
  <dc:creator>svc-student</dc:creator>
  <cp:lastModifiedBy>Windows User</cp:lastModifiedBy>
  <cp:revision>2</cp:revision>
  <dcterms:created xsi:type="dcterms:W3CDTF">2018-02-02T01:56:00Z</dcterms:created>
  <dcterms:modified xsi:type="dcterms:W3CDTF">2018-02-02T01:56:00Z</dcterms:modified>
</cp:coreProperties>
</file>